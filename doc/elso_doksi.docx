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004EA0">
      <w:pPr>
        <w:pStyle w:val="Standard"/>
        <w:jc w:val="center"/>
      </w:pPr>
      <w:r>
        <w:rPr>
          <w:b/>
          <w:bCs/>
          <w:color w:val="0000FF"/>
          <w:sz w:val="52"/>
          <w:szCs w:val="52"/>
          <w:lang w:val="en-US"/>
        </w:rPr>
        <w:t>[ANYAG SORSZ</w:t>
      </w:r>
      <w:r>
        <w:rPr>
          <w:b/>
          <w:bCs/>
          <w:color w:val="0000FF"/>
          <w:sz w:val="52"/>
          <w:szCs w:val="52"/>
        </w:rPr>
        <w:t xml:space="preserve">ÁMA ÉS </w:t>
      </w:r>
      <w:r>
        <w:rPr>
          <w:b/>
          <w:bCs/>
          <w:color w:val="0000FF"/>
          <w:sz w:val="52"/>
          <w:szCs w:val="52"/>
          <w:lang w:val="en-US"/>
        </w:rPr>
        <w:t>C</w:t>
      </w:r>
      <w:r>
        <w:rPr>
          <w:b/>
          <w:bCs/>
          <w:color w:val="0000FF"/>
          <w:sz w:val="52"/>
          <w:szCs w:val="52"/>
        </w:rPr>
        <w:t>ÍME]</w:t>
      </w:r>
    </w:p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004EA0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DA4ADE" w:rsidRDefault="00DA4ADE">
      <w:pPr>
        <w:pStyle w:val="Standard"/>
        <w:jc w:val="center"/>
      </w:pPr>
    </w:p>
    <w:p w:rsidR="00DA4ADE" w:rsidRDefault="00DA4ADE">
      <w:pPr>
        <w:pStyle w:val="Standard"/>
        <w:jc w:val="center"/>
      </w:pPr>
    </w:p>
    <w:p w:rsidR="00DA4ADE" w:rsidRDefault="00004E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DA4ADE" w:rsidRDefault="00004EA0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DA4ADE">
      <w:pPr>
        <w:pStyle w:val="Standard"/>
        <w:jc w:val="center"/>
        <w:rPr>
          <w:sz w:val="44"/>
          <w:szCs w:val="44"/>
        </w:rPr>
      </w:pPr>
    </w:p>
    <w:p w:rsidR="00DA4ADE" w:rsidRDefault="00004EA0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2"/>
        <w:gridCol w:w="1575"/>
        <w:gridCol w:w="4725"/>
      </w:tblGrid>
      <w:tr w:rsidR="00DA4ADE">
        <w:tblPrEx>
          <w:tblCellMar>
            <w:top w:w="0" w:type="dxa"/>
            <w:bottom w:w="0" w:type="dxa"/>
          </w:tblCellMar>
        </w:tblPrEx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balint@krivan.hu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devenyiat@gmail.com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DA4ADE" w:rsidRDefault="00DA4ADE">
      <w:pPr>
        <w:pStyle w:val="Standard"/>
      </w:pPr>
    </w:p>
    <w:p w:rsidR="00DA4ADE" w:rsidRDefault="00004EA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DA4ADE" w:rsidRDefault="00DA4ADE">
      <w:pPr>
        <w:pStyle w:val="Standard"/>
        <w:jc w:val="center"/>
      </w:pPr>
    </w:p>
    <w:p w:rsidR="00AE6687" w:rsidRDefault="00AE6687" w:rsidP="00AE6687">
      <w:pPr>
        <w:pStyle w:val="Cmsor1"/>
        <w:numPr>
          <w:ilvl w:val="0"/>
          <w:numId w:val="11"/>
        </w:numPr>
        <w:ind w:left="0" w:firstLine="0"/>
      </w:pPr>
      <w:bookmarkStart w:id="1" w:name="_Ref251771138"/>
      <w:r>
        <w:lastRenderedPageBreak/>
        <w:t>Követelmények leírása</w:t>
      </w:r>
    </w:p>
    <w:p w:rsidR="00AE6687" w:rsidRDefault="00AE6687" w:rsidP="00AE6687">
      <w:pPr>
        <w:pStyle w:val="Standard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követelmények leírása</w:t>
      </w:r>
    </w:p>
    <w:p w:rsidR="00AE6687" w:rsidRPr="00AE6687" w:rsidRDefault="00AE6687" w:rsidP="002612C5">
      <w:pPr>
        <w:pStyle w:val="Cmsor20"/>
        <w:numPr>
          <w:ilvl w:val="0"/>
          <w:numId w:val="0"/>
        </w:numPr>
        <w:spacing w:after="72" w:line="27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6687">
        <w:rPr>
          <w:rFonts w:ascii="Times New Roman" w:hAnsi="Times New Roman" w:cs="Times New Roman"/>
          <w:color w:val="000000" w:themeColor="text1"/>
          <w:sz w:val="24"/>
          <w:szCs w:val="24"/>
        </w:rPr>
        <w:t>Digitális rendszer modellezése</w:t>
      </w:r>
    </w:p>
    <w:p w:rsidR="00AE6687" w:rsidRPr="00AE6687" w:rsidRDefault="00AE6687" w:rsidP="00AE6687">
      <w:pPr>
        <w:pStyle w:val="NormlWeb"/>
        <w:spacing w:before="96" w:after="192" w:line="270" w:lineRule="atLeast"/>
        <w:rPr>
          <w:color w:val="000000" w:themeColor="text1"/>
        </w:rPr>
      </w:pPr>
      <w:r w:rsidRPr="00AE6687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AE6687" w:rsidRPr="00AE6687" w:rsidRDefault="00AE6687" w:rsidP="00AE6687">
      <w:pPr>
        <w:pStyle w:val="NormlWeb"/>
        <w:spacing w:before="96" w:after="192" w:line="270" w:lineRule="atLeast"/>
        <w:rPr>
          <w:color w:val="000000" w:themeColor="text1"/>
        </w:rPr>
      </w:pPr>
      <w:r w:rsidRPr="00AE6687">
        <w:rPr>
          <w:color w:val="000000" w:themeColor="text1"/>
        </w:rPr>
        <w:t>Az alapvető építőelemek:</w:t>
      </w:r>
    </w:p>
    <w:p w:rsidR="00AE6687" w:rsidRPr="00AE6687" w:rsidRDefault="00AE6687" w:rsidP="00AE6687">
      <w:pPr>
        <w:widowControl/>
        <w:numPr>
          <w:ilvl w:val="0"/>
          <w:numId w:val="14"/>
        </w:numPr>
        <w:suppressAutoHyphens w:val="0"/>
        <w:autoSpaceDN/>
        <w:ind w:left="476" w:hanging="357"/>
        <w:textAlignment w:val="auto"/>
        <w:rPr>
          <w:rFonts w:cs="Times New Roman"/>
          <w:color w:val="000000" w:themeColor="text1"/>
        </w:rPr>
      </w:pPr>
      <w:r w:rsidRPr="00AE6687">
        <w:rPr>
          <w:rFonts w:cs="Times New Roman"/>
          <w:color w:val="000000" w:themeColor="text1"/>
        </w:rPr>
        <w:t>INVERTER - az inverter egy bemenettel és egy kimenettel rendelkezik, a kimenet értéke a bemenet logikai negáltja.</w:t>
      </w:r>
    </w:p>
    <w:p w:rsidR="00AE6687" w:rsidRPr="00AE6687" w:rsidRDefault="00AE6687" w:rsidP="00AE6687">
      <w:pPr>
        <w:widowControl/>
        <w:numPr>
          <w:ilvl w:val="0"/>
          <w:numId w:val="14"/>
        </w:numPr>
        <w:suppressAutoHyphens w:val="0"/>
        <w:autoSpaceDN/>
        <w:ind w:left="476" w:hanging="357"/>
        <w:textAlignment w:val="auto"/>
        <w:rPr>
          <w:rFonts w:cs="Times New Roman"/>
          <w:color w:val="000000" w:themeColor="text1"/>
        </w:rPr>
      </w:pPr>
      <w:r w:rsidRPr="00AE6687">
        <w:rPr>
          <w:rFonts w:cs="Times New Roman"/>
          <w:color w:val="000000" w:themeColor="text1"/>
        </w:rPr>
        <w:t>ÉS kapu - az és kapu két vagy több bemenettel és egy kimenettel rendelkezik. A kimenet értéke a bemen</w:t>
      </w:r>
      <w:r w:rsidRPr="00AE6687">
        <w:rPr>
          <w:rFonts w:cs="Times New Roman"/>
          <w:color w:val="000000" w:themeColor="text1"/>
        </w:rPr>
        <w:t>e</w:t>
      </w:r>
      <w:r w:rsidRPr="00AE6687">
        <w:rPr>
          <w:rFonts w:cs="Times New Roman"/>
          <w:color w:val="000000" w:themeColor="text1"/>
        </w:rPr>
        <w:t>tek logikai és kapcsolata.</w:t>
      </w:r>
    </w:p>
    <w:p w:rsidR="00AE6687" w:rsidRPr="00AE6687" w:rsidRDefault="00AE6687" w:rsidP="00AE6687">
      <w:pPr>
        <w:widowControl/>
        <w:numPr>
          <w:ilvl w:val="0"/>
          <w:numId w:val="14"/>
        </w:numPr>
        <w:suppressAutoHyphens w:val="0"/>
        <w:autoSpaceDN/>
        <w:ind w:left="476" w:hanging="357"/>
        <w:textAlignment w:val="auto"/>
        <w:rPr>
          <w:rFonts w:cs="Times New Roman"/>
          <w:color w:val="000000" w:themeColor="text1"/>
        </w:rPr>
      </w:pPr>
      <w:r w:rsidRPr="00AE6687">
        <w:rPr>
          <w:rFonts w:cs="Times New Roman"/>
          <w:color w:val="000000" w:themeColor="text1"/>
        </w:rPr>
        <w:t>VAGY - a vagy kapu két vagy több bemenettel és egy kimenettel rendelkezik. A kimenet értéke a bemen</w:t>
      </w:r>
      <w:r w:rsidRPr="00AE6687">
        <w:rPr>
          <w:rFonts w:cs="Times New Roman"/>
          <w:color w:val="000000" w:themeColor="text1"/>
        </w:rPr>
        <w:t>e</w:t>
      </w:r>
      <w:r w:rsidRPr="00AE6687">
        <w:rPr>
          <w:rFonts w:cs="Times New Roman"/>
          <w:color w:val="000000" w:themeColor="text1"/>
        </w:rPr>
        <w:t>tek logikai vagy kapcsolata.</w:t>
      </w:r>
    </w:p>
    <w:p w:rsidR="00AE6687" w:rsidRPr="00AE6687" w:rsidRDefault="00AE6687" w:rsidP="00AE6687">
      <w:pPr>
        <w:widowControl/>
        <w:numPr>
          <w:ilvl w:val="0"/>
          <w:numId w:val="14"/>
        </w:numPr>
        <w:suppressAutoHyphens w:val="0"/>
        <w:autoSpaceDN/>
        <w:ind w:left="476" w:hanging="357"/>
        <w:textAlignment w:val="auto"/>
        <w:rPr>
          <w:rFonts w:cs="Times New Roman"/>
          <w:color w:val="000000" w:themeColor="text1"/>
        </w:rPr>
      </w:pPr>
      <w:r w:rsidRPr="00AE6687">
        <w:rPr>
          <w:rFonts w:cs="Times New Roman"/>
          <w:color w:val="000000" w:themeColor="text1"/>
        </w:rPr>
        <w:t>Kapcsoló - a kapcsoló jelforrás, egy kimenete van. "Be" állásban a kimenete igaz, "ki" állásban pedig hamis.</w:t>
      </w:r>
    </w:p>
    <w:p w:rsidR="00AE6687" w:rsidRPr="00AE6687" w:rsidRDefault="00AE6687" w:rsidP="00AE6687">
      <w:pPr>
        <w:widowControl/>
        <w:numPr>
          <w:ilvl w:val="0"/>
          <w:numId w:val="14"/>
        </w:numPr>
        <w:suppressAutoHyphens w:val="0"/>
        <w:autoSpaceDN/>
        <w:ind w:left="476" w:hanging="357"/>
        <w:textAlignment w:val="auto"/>
        <w:rPr>
          <w:rFonts w:cs="Times New Roman"/>
          <w:color w:val="000000" w:themeColor="text1"/>
        </w:rPr>
      </w:pPr>
      <w:r w:rsidRPr="00AE6687">
        <w:rPr>
          <w:rFonts w:cs="Times New Roman"/>
          <w:color w:val="000000" w:themeColor="text1"/>
        </w:rPr>
        <w:t>Jelgenerátor - a jelgenerátor jelforrás, egy kimenettel. A kimenet előre definiált jelsoroz</w:t>
      </w:r>
      <w:r w:rsidRPr="00AE6687">
        <w:rPr>
          <w:rFonts w:cs="Times New Roman"/>
          <w:color w:val="000000" w:themeColor="text1"/>
        </w:rPr>
        <w:t>a</w:t>
      </w:r>
      <w:r w:rsidRPr="00AE6687">
        <w:rPr>
          <w:rFonts w:cs="Times New Roman"/>
          <w:color w:val="000000" w:themeColor="text1"/>
        </w:rPr>
        <w:t>tot ismétel ciklik</w:t>
      </w:r>
      <w:r w:rsidRPr="00AE6687">
        <w:rPr>
          <w:rFonts w:cs="Times New Roman"/>
          <w:color w:val="000000" w:themeColor="text1"/>
        </w:rPr>
        <w:t>u</w:t>
      </w:r>
      <w:r w:rsidRPr="00AE6687">
        <w:rPr>
          <w:rFonts w:cs="Times New Roman"/>
          <w:color w:val="000000" w:themeColor="text1"/>
        </w:rPr>
        <w:t>san.</w:t>
      </w:r>
    </w:p>
    <w:p w:rsidR="00AE6687" w:rsidRPr="00AE6687" w:rsidRDefault="00AE6687" w:rsidP="00AE6687">
      <w:pPr>
        <w:widowControl/>
        <w:numPr>
          <w:ilvl w:val="0"/>
          <w:numId w:val="14"/>
        </w:numPr>
        <w:suppressAutoHyphens w:val="0"/>
        <w:autoSpaceDN/>
        <w:ind w:left="476" w:hanging="357"/>
        <w:textAlignment w:val="auto"/>
        <w:rPr>
          <w:rFonts w:cs="Times New Roman"/>
          <w:color w:val="000000" w:themeColor="text1"/>
        </w:rPr>
      </w:pPr>
      <w:r w:rsidRPr="00AE6687">
        <w:rPr>
          <w:rFonts w:cs="Times New Roman"/>
          <w:color w:val="000000" w:themeColor="text1"/>
        </w:rPr>
        <w:t>Kijelző - a kijelző a jel értékét megjelenítő elem, egy bemenete van. Bemenetének igaz estén világít, hamis esetében pedig nem világít.</w:t>
      </w:r>
    </w:p>
    <w:p w:rsidR="00AE6687" w:rsidRPr="00AE6687" w:rsidRDefault="00AE6687" w:rsidP="00AE6687">
      <w:pPr>
        <w:pStyle w:val="NormlWeb"/>
        <w:spacing w:before="96" w:after="192" w:line="270" w:lineRule="atLeast"/>
        <w:rPr>
          <w:color w:val="000000" w:themeColor="text1"/>
        </w:rPr>
      </w:pPr>
      <w:r w:rsidRPr="00AE6687">
        <w:rPr>
          <w:color w:val="000000" w:themeColor="text1"/>
        </w:rPr>
        <w:t>Későbbiekben új építőelemek megjelenése is várható.</w:t>
      </w:r>
    </w:p>
    <w:p w:rsidR="00AE6687" w:rsidRPr="00AE6687" w:rsidRDefault="00AE6687" w:rsidP="00AE6687">
      <w:pPr>
        <w:pStyle w:val="NormlWeb"/>
        <w:spacing w:before="96" w:after="192" w:line="270" w:lineRule="atLeast"/>
        <w:rPr>
          <w:color w:val="000000" w:themeColor="text1"/>
        </w:rPr>
      </w:pPr>
      <w:r w:rsidRPr="00AE6687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AE6687" w:rsidRPr="00AE6687" w:rsidRDefault="00AE6687" w:rsidP="00AE6687">
      <w:pPr>
        <w:pStyle w:val="Standard"/>
      </w:pPr>
    </w:p>
    <w:p w:rsidR="00DA4ADE" w:rsidRDefault="00004EA0" w:rsidP="004319C4">
      <w:pPr>
        <w:pStyle w:val="Cmsor1"/>
        <w:numPr>
          <w:ilvl w:val="0"/>
          <w:numId w:val="15"/>
        </w:numPr>
      </w:pPr>
      <w:r>
        <w:t>Követelmény, projekt, funkcionalitás</w:t>
      </w:r>
      <w:bookmarkEnd w:id="1"/>
    </w:p>
    <w:p w:rsidR="00DA4ADE" w:rsidRPr="00AE6687" w:rsidRDefault="00004EA0">
      <w:pPr>
        <w:pStyle w:val="Cmsor20"/>
        <w:rPr>
          <w:i w:val="0"/>
        </w:rPr>
      </w:pPr>
      <w:r w:rsidRPr="00AE6687">
        <w:rPr>
          <w:i w:val="0"/>
        </w:rPr>
        <w:t>Követelmény definíció</w:t>
      </w:r>
    </w:p>
    <w:p w:rsidR="00DA4ADE" w:rsidRDefault="00004EA0">
      <w:pPr>
        <w:pStyle w:val="magyarazat"/>
      </w:pPr>
      <w:r>
        <w:t xml:space="preserve">[A 2.1. és 2.2. dokumentumok </w:t>
      </w:r>
      <w:r>
        <w:t xml:space="preserve">tartalomjegyzéke a Szoftvertechnológia c. tárgy fóliáin megtalálható. De követhetők a Software Engineering tankönyvekben közölt tartalomjegyzékek és egy korábbi </w:t>
      </w:r>
      <w:hyperlink r:id="rId9" w:history="1">
        <w:r>
          <w:rPr>
            <w:rStyle w:val="Internetlink"/>
          </w:rPr>
          <w:t>minta</w:t>
        </w:r>
      </w:hyperlink>
      <w:r>
        <w:t xml:space="preserve"> is. Mindenképpen </w:t>
      </w:r>
      <w:r>
        <w:t>specifikálni kell a szoftver fordításával, futtatásával és telepítésével kapcsolatos rendszer(ek) paramétereit.]</w:t>
      </w:r>
    </w:p>
    <w:p w:rsidR="00DA4ADE" w:rsidRDefault="00004EA0">
      <w:pPr>
        <w:pStyle w:val="Cmsor3"/>
      </w:pPr>
      <w:r>
        <w:t>A program célja, alapvető feladata</w:t>
      </w:r>
    </w:p>
    <w:p w:rsidR="00DA4ADE" w:rsidRDefault="00004EA0">
      <w:pPr>
        <w:pStyle w:val="Cmsor3"/>
      </w:pPr>
      <w:r>
        <w:t>A fejlesztőkörnyezet</w:t>
      </w:r>
    </w:p>
    <w:p w:rsidR="00FE35FA" w:rsidRPr="00FE35FA" w:rsidRDefault="00FE35FA" w:rsidP="00FE35FA">
      <w:pPr>
        <w:pStyle w:val="Standard"/>
      </w:pPr>
      <w:r>
        <w:t>A fejlesztéshez Netbeans 6.9.1 szoftvert választottuk. Modellezéshez a NetBeans-hez letölthető UML plugint haználjuk, mely képes az objektum-diagramból Java forráskódot generálni.</w:t>
      </w:r>
      <w:r>
        <w:t xml:space="preserve"> Közben ügyelünk arra, hogy a program</w:t>
      </w:r>
      <w:r>
        <w:t xml:space="preserve"> </w:t>
      </w:r>
      <w:r>
        <w:t>ko</w:t>
      </w:r>
      <w:r>
        <w:t>mpatibilis legyen a Sun Java 1.6-o</w:t>
      </w:r>
      <w:r>
        <w:t xml:space="preserve">s szabványával. Természetesen a cél az, hogy a </w:t>
      </w:r>
      <w:r w:rsidR="00BE358E">
        <w:t>modellező</w:t>
      </w:r>
      <w:r w:rsidR="00042583">
        <w:t xml:space="preserve"> program</w:t>
      </w:r>
      <w:r>
        <w:t xml:space="preserve"> a</w:t>
      </w:r>
      <w:r>
        <w:t xml:space="preserve"> </w:t>
      </w:r>
      <w:r>
        <w:t>Hallgatói Számítógép Központban rendszeresített JDK alatt fordítha</w:t>
      </w:r>
      <w:r>
        <w:t xml:space="preserve">tó és futtatható legyen. A Microsoft Office és az Open Office programokkal, </w:t>
      </w:r>
      <w:r w:rsidR="005A46ED">
        <w:t>DOCX</w:t>
      </w:r>
      <w:r>
        <w:t xml:space="preserve"> formátumban készítjük</w:t>
      </w:r>
      <w:r>
        <w:t>. A unit-tesztekre a JUnit csomagot fogjuk h</w:t>
      </w:r>
      <w:r>
        <w:t>asználni</w:t>
      </w:r>
      <w:r>
        <w:t xml:space="preserve">. </w:t>
      </w:r>
    </w:p>
    <w:p w:rsidR="00DA4ADE" w:rsidRDefault="00004EA0">
      <w:pPr>
        <w:pStyle w:val="Cmsor3"/>
      </w:pPr>
      <w:r>
        <w:lastRenderedPageBreak/>
        <w:t>A futtatáshoz szükséges környezet</w:t>
      </w:r>
    </w:p>
    <w:p w:rsidR="00DA4ADE" w:rsidRDefault="00004EA0">
      <w:pPr>
        <w:pStyle w:val="Standard"/>
      </w:pPr>
      <w:r>
        <w:t xml:space="preserve">Java Runtime Environment, illetve az a számítógép, </w:t>
      </w:r>
      <w:r>
        <w:t>mely ezt futtatni képes. (A Sun ajánlásai PC-re: Pentium 166Mhz vagy gyorsabb processzor és 32Mb memória.) A játék használatához graﬁkus képernyő és egér szükséges.</w:t>
      </w:r>
    </w:p>
    <w:p w:rsidR="00DA4ADE" w:rsidRDefault="00004EA0">
      <w:pPr>
        <w:pStyle w:val="Cmsor3"/>
      </w:pPr>
      <w:r>
        <w:t>A felhasználói felület</w:t>
      </w:r>
    </w:p>
    <w:p w:rsidR="00C25F73" w:rsidRPr="00C25F73" w:rsidRDefault="00C25F73" w:rsidP="00C25F73">
      <w:pPr>
        <w:pStyle w:val="Standard"/>
      </w:pPr>
      <w:r>
        <w:t>A játékprogram végső</w:t>
      </w:r>
      <w:r>
        <w:t xml:space="preserve"> változata graﬁkus felhasználói felülettel ren</w:t>
      </w:r>
      <w:r>
        <w:t>delkezik. A programot a felhasz</w:t>
      </w:r>
      <w:r>
        <w:t>náló az egér segítségével vezérelheti.</w:t>
      </w:r>
    </w:p>
    <w:p w:rsidR="00DA4ADE" w:rsidRDefault="00004EA0">
      <w:pPr>
        <w:pStyle w:val="Cmsor3"/>
      </w:pPr>
      <w:r>
        <w:t>Minőségi tényezők</w:t>
      </w:r>
    </w:p>
    <w:p w:rsidR="00DA4ADE" w:rsidRDefault="00004EA0">
      <w:pPr>
        <w:pStyle w:val="Standard"/>
      </w:pPr>
      <w:r>
        <w:rPr>
          <w:b/>
        </w:rPr>
        <w:t>Teljesítmény</w:t>
      </w:r>
      <w:r>
        <w:t xml:space="preserve">: A cél az, hogy a digitális </w:t>
      </w:r>
      <w:r w:rsidR="00042583">
        <w:t>rendszermodellező</w:t>
      </w:r>
      <w:r>
        <w:t xml:space="preserve"> szoftver használható legyen a fentebb meghatározott minimális rendszeren. A graﬁkus felületnél törekedni fogunk a folyamatos szimuláció megjelenítése.</w:t>
      </w:r>
    </w:p>
    <w:p w:rsidR="00DA4ADE" w:rsidRDefault="00004EA0">
      <w:pPr>
        <w:pStyle w:val="Standard"/>
      </w:pPr>
      <w:r>
        <w:rPr>
          <w:b/>
        </w:rPr>
        <w:t>Újrafelhasználhatóság</w:t>
      </w:r>
      <w:r>
        <w:t>: A cél az, hogy a graﬁkus felhasználói felületet a program többi részétől</w:t>
      </w:r>
      <w:r>
        <w:t xml:space="preserve"> teljesen különválasszuk, így lehetővé téve azt, hogy később a graﬁkus felület egyszerűen és gyorsan változtatható legyen.</w:t>
      </w:r>
    </w:p>
    <w:p w:rsidR="00DA4ADE" w:rsidRDefault="00004EA0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</w:t>
      </w:r>
      <w:r>
        <w:t xml:space="preserve"> kell lennie, melyben létezik megfelelő Java futtatókörnyezet.</w:t>
      </w:r>
    </w:p>
    <w:p w:rsidR="00DA4ADE" w:rsidRDefault="00004EA0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DA4ADE" w:rsidRDefault="00004EA0">
      <w:pPr>
        <w:pStyle w:val="Cmsor3"/>
      </w:pPr>
      <w:r>
        <w:t>A software minősítése</w:t>
      </w:r>
    </w:p>
    <w:p w:rsidR="00DA4ADE" w:rsidRDefault="00004EA0">
      <w:pPr>
        <w:pStyle w:val="Standard"/>
      </w:pPr>
      <w:r>
        <w:t>A kifej</w:t>
      </w:r>
      <w:r>
        <w:t>lesztett software akkor megfelelő, ha minél pontosabban megegyezik a fentebb leírtakkal. Ezt ellenőrizni lehet a játék futtatásával és kipróbálásával, illetve a forráskód és a modell összevetésével.</w:t>
      </w:r>
    </w:p>
    <w:p w:rsidR="00DA4ADE" w:rsidRDefault="00004EA0">
      <w:pPr>
        <w:pStyle w:val="Cmsor3"/>
      </w:pPr>
      <w:r>
        <w:t>A kibocsátás</w:t>
      </w:r>
    </w:p>
    <w:p w:rsidR="00DA4ADE" w:rsidRDefault="00004EA0">
      <w:pPr>
        <w:pStyle w:val="Standard"/>
      </w:pPr>
      <w:r>
        <w:t>A program kibocsátása először a forráskóddal</w:t>
      </w:r>
      <w:r>
        <w:t xml:space="preserve"> együtt a konzulens felé fog történni.</w:t>
      </w:r>
    </w:p>
    <w:p w:rsidR="00DA4ADE" w:rsidRDefault="00004EA0">
      <w:pPr>
        <w:pStyle w:val="Cmsor20"/>
      </w:pPr>
      <w:r>
        <w:t>Projekt terv</w:t>
      </w:r>
    </w:p>
    <w:p w:rsidR="00DA4ADE" w:rsidRDefault="00004EA0">
      <w:pPr>
        <w:pStyle w:val="Cmsor3"/>
      </w:pPr>
      <w:r>
        <w:t xml:space="preserve">Fejlesztői </w:t>
      </w:r>
      <w:r>
        <w:t>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DA4A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csapatvezető, kód, dokumentáció, szervezés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kód, dokumentáció, ticket kordinálás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kód, dokumentáció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kód, dokumentáció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ADE" w:rsidRDefault="00004EA0">
            <w:pPr>
              <w:pStyle w:val="TableContents"/>
            </w:pPr>
            <w:r>
              <w:t>kód, dokumentáció</w:t>
            </w:r>
          </w:p>
        </w:tc>
      </w:tr>
    </w:tbl>
    <w:p w:rsidR="00DA4ADE" w:rsidRDefault="00004EA0">
      <w:pPr>
        <w:pStyle w:val="Cmsor3"/>
      </w:pPr>
      <w:r>
        <w:t xml:space="preserve">Életciklus </w:t>
      </w:r>
      <w:r>
        <w:t>modell</w:t>
      </w:r>
    </w:p>
    <w:p w:rsidR="00FB0984" w:rsidRDefault="00FB0984" w:rsidP="00FB0984">
      <w:pPr>
        <w:pStyle w:val="Standard"/>
      </w:pPr>
      <w:r>
        <w:t>A feladat elő</w:t>
      </w:r>
      <w:r>
        <w:t>ször a program megtervezése, mely a dinamikus- és o</w:t>
      </w:r>
      <w:r>
        <w:t>bjektummodelleket foglalja magá</w:t>
      </w:r>
      <w:r>
        <w:t>ba.</w:t>
      </w:r>
      <w:r>
        <w:t xml:space="preserve"> Ha ez készen van, elkezdhető</w:t>
      </w:r>
      <w:r>
        <w:t xml:space="preserve"> a skeleton implementálása. Ez a lépés már teljesen meghatározott,</w:t>
      </w:r>
      <w:r>
        <w:t xml:space="preserve"> </w:t>
      </w:r>
      <w:r>
        <w:t xml:space="preserve">nem merülhet fel semmilyen komplikáció, ha </w:t>
      </w:r>
      <w:r>
        <w:t>a modellek megfelelő</w:t>
      </w:r>
      <w:r>
        <w:t>ek voltak.</w:t>
      </w:r>
    </w:p>
    <w:p w:rsidR="00FB0984" w:rsidRDefault="00FB0984" w:rsidP="00FB0984">
      <w:pPr>
        <w:pStyle w:val="Standard"/>
      </w:pPr>
      <w:r>
        <w:t>A következő</w:t>
      </w:r>
      <w:r>
        <w:t xml:space="preserve"> feladat a prototípus elkészítése. A programnak e</w:t>
      </w:r>
      <w:r>
        <w:t>bben az állapotban könnyen tesztelhető</w:t>
      </w:r>
      <w:r>
        <w:t>nek kell lennie, hogy a programozási és funkcionalitási logik</w:t>
      </w:r>
      <w:r>
        <w:t xml:space="preserve">ai hibák könnyen </w:t>
      </w:r>
      <w:r>
        <w:lastRenderedPageBreak/>
        <w:t>felismerhető</w:t>
      </w:r>
      <w:r>
        <w:t>k</w:t>
      </w:r>
      <w:r>
        <w:t xml:space="preserve"> legyenek. A könnyű</w:t>
      </w:r>
      <w:r>
        <w:t xml:space="preserve"> te</w:t>
      </w:r>
      <w:r>
        <w:t>sztelhető</w:t>
      </w:r>
      <w:r>
        <w:t>ség azt jelenti, hogy a bemenetet és a kimenetet is lehet állományból</w:t>
      </w:r>
      <w:r>
        <w:t xml:space="preserve"> </w:t>
      </w:r>
      <w:r>
        <w:t>illetve állományba generálni, hogy e</w:t>
      </w:r>
      <w:r>
        <w:t xml:space="preserve">nnek kiértékelése is egyszerű </w:t>
      </w:r>
      <w:r>
        <w:t>legyen.</w:t>
      </w:r>
    </w:p>
    <w:p w:rsidR="00FB0984" w:rsidRPr="00FB0984" w:rsidRDefault="00FB0984" w:rsidP="00FB0984">
      <w:pPr>
        <w:pStyle w:val="Standard"/>
      </w:pPr>
      <w:r>
        <w:t xml:space="preserve">Ha </w:t>
      </w:r>
      <w:r>
        <w:t>már a prototípus is megfelelő, akkor kezdő</w:t>
      </w:r>
      <w:r>
        <w:t>dhet a graﬁkus felület megvalósítása. Itt is fontosa tesztelés és a kiértékelés, mert a jó megjelenés</w:t>
      </w:r>
      <w:r>
        <w:t xml:space="preserve"> sokat számít a modellező használhatóságában</w:t>
      </w:r>
      <w:r>
        <w:t>. Ha ennek</w:t>
      </w:r>
      <w:r>
        <w:t xml:space="preserve"> </w:t>
      </w:r>
      <w:r>
        <w:t>kifejlesztése is sike</w:t>
      </w:r>
      <w:r>
        <w:t>res, készen van a program első</w:t>
      </w:r>
      <w:r>
        <w:t xml:space="preserve"> teljes változata.</w:t>
      </w:r>
      <w:r>
        <w:t xml:space="preserve"> A kötelező</w:t>
      </w:r>
      <w:r>
        <w:t xml:space="preserve"> feladat csak eddig tart. Ezt a változatot kell leadni a dokumentációval és a forráskóddal</w:t>
      </w:r>
      <w:r>
        <w:t xml:space="preserve"> </w:t>
      </w:r>
      <w:r>
        <w:t>együtt.</w:t>
      </w:r>
    </w:p>
    <w:p w:rsidR="00DA4ADE" w:rsidRDefault="00004EA0">
      <w:pPr>
        <w:pStyle w:val="Cmsor3"/>
      </w:pPr>
      <w:r>
        <w:t>Szervezési struktúra</w:t>
      </w:r>
    </w:p>
    <w:p w:rsidR="00DA4ADE" w:rsidRDefault="00004EA0">
      <w:pPr>
        <w:pStyle w:val="Standard"/>
      </w:pPr>
      <w:r>
        <w:t>A csapat öt emberből áll. A feladat szempontjából a tudásunk nem azonos, mindenki más-más</w:t>
      </w:r>
    </w:p>
    <w:p w:rsidR="00DA4ADE" w:rsidRDefault="00004EA0">
      <w:pPr>
        <w:pStyle w:val="Standard"/>
      </w:pPr>
      <w:r>
        <w:t>területet érez a magáénak, illetve a feladat eltérő részinek megoldásához van nagyobb kedvünk. Azt a felépítést választottuk, hogy mindenk</w:t>
      </w:r>
      <w:r>
        <w:t xml:space="preserve">i az érdeklődésének és tudásának legmegfelelőbb részt kapja az egész feladatból. A feladatok szétosztását találkozókon beszéljük meg, ahol az egyéni kívánságok mellett ügyelünk arra, hogy minden feladat kiosztásra kerüljön, valamint a csapattagok az egész </w:t>
      </w:r>
      <w:r>
        <w:t>feladat megoldásából nagyjából egyenlő mértékben vegyék ki a részüket. A találkozók keretében, mivel a szétosztott feladatok nagy mértékben függnek egymástól, javaslatokat teszünk egymásnak a feladat megoldásának körülményeit és a határidőt illetően. Ezt k</w:t>
      </w:r>
      <w:r>
        <w:t>övetően a csapattagok elvégzik a rájuk</w:t>
      </w:r>
    </w:p>
    <w:p w:rsidR="00DA4ADE" w:rsidRDefault="00004EA0">
      <w:pPr>
        <w:pStyle w:val="Standard"/>
      </w:pPr>
      <w:r>
        <w:t>kiosztott feladatot, melyek a következő találkozón való egyeztetés után tehetők közzé.</w:t>
      </w:r>
    </w:p>
    <w:p w:rsidR="00DA4ADE" w:rsidRDefault="00004EA0">
      <w:pPr>
        <w:pStyle w:val="Standard"/>
      </w:pPr>
      <w:r>
        <w:t>Hogy a fejlesztés minél hatékonyabb és zökkenő mentesebb legyen, a következő korszerű eszközöket alkalmazzuk:</w:t>
      </w:r>
    </w:p>
    <w:p w:rsidR="00DA4ADE" w:rsidRDefault="00004EA0">
      <w:pPr>
        <w:pStyle w:val="Standard"/>
      </w:pPr>
      <w:r>
        <w:t>E-mail: Az egymás sz</w:t>
      </w:r>
      <w:r>
        <w:t>ámára fontos anyagokat, melyeket a találkozókon előzetesen megbeszéltünk, levélben küldjük el.</w:t>
      </w:r>
    </w:p>
    <w:p w:rsidR="00DA4ADE" w:rsidRDefault="00004EA0">
      <w:pPr>
        <w:pStyle w:val="Standard"/>
      </w:pPr>
      <w:r>
        <w:t>Msn: Felvettük egymást a Microsoft Messenger-be, hogy szükség esetén egymástól is segítséget tudjunk kérni kisebb technikai problémák megoldásában. Természetesen</w:t>
      </w:r>
      <w:r>
        <w:t xml:space="preserve"> ezek a feladat lényegét, a projectről hozott döntéseket nem érinthetik, de kivételes helyzetben akár az Interneten is tarthatunk találkozót.</w:t>
      </w:r>
    </w:p>
    <w:p w:rsidR="00DA4ADE" w:rsidRDefault="00004EA0">
      <w:pPr>
        <w:pStyle w:val="Standard"/>
      </w:pPr>
      <w:r>
        <w:t>Git-repo: A feladatok megoldása közben keletkezett anyagokat egy, kizárólag a csapat tagjai által hozzáférhető hel</w:t>
      </w:r>
      <w:r>
        <w:t xml:space="preserve">yen tároljuk. Így mindig elérhető a fejlesztések legfrisseb változata. Csapatunk a </w:t>
      </w:r>
      <w:hyperlink r:id="rId10" w:history="1">
        <w:r>
          <w:rPr>
            <w:rStyle w:val="Hiperhivatkozs"/>
          </w:rPr>
          <w:t>www.codaset.com</w:t>
        </w:r>
      </w:hyperlink>
      <w:r>
        <w:t xml:space="preserve"> oldal által nyújtott ingyenes git-repo-t használja.</w:t>
      </w:r>
    </w:p>
    <w:p w:rsidR="00DA4ADE" w:rsidRDefault="00004EA0">
      <w:pPr>
        <w:pStyle w:val="Standard"/>
      </w:pPr>
      <w:r>
        <w:t>Ticket: A fejlesztés során felmerülő problémákat, kérdéseket tick</w:t>
      </w:r>
      <w:r>
        <w:t>et formájában megírjuk egymásnak, amit később a kijelölt felelős személy megold, ha szükséges akkor együtt konzultálunk a megoldás módjáról, menetéről.</w:t>
      </w:r>
    </w:p>
    <w:p w:rsidR="00DA4ADE" w:rsidRDefault="00004EA0">
      <w:pPr>
        <w:pStyle w:val="Cmsor3"/>
      </w:pPr>
      <w:r>
        <w:t>Fejlesztési ütemterv</w:t>
      </w:r>
    </w:p>
    <w:p w:rsidR="00DA4ADE" w:rsidRDefault="00004EA0">
      <w:pPr>
        <w:pStyle w:val="Standard"/>
      </w:pPr>
      <w:r>
        <w:t>A program fejlesztésének három fő lépcsőfoka van. Ezek a következők:</w:t>
      </w:r>
    </w:p>
    <w:p w:rsidR="00DA4ADE" w:rsidRDefault="00004EA0">
      <w:pPr>
        <w:pStyle w:val="Standard"/>
      </w:pPr>
      <w:r>
        <w:rPr>
          <w:b/>
        </w:rPr>
        <w:t>Skeleton</w:t>
      </w:r>
      <w:r>
        <w:t xml:space="preserve">: A </w:t>
      </w:r>
      <w:r>
        <w:t>cél az, hogy mind a dinamikus, mind az objektum modell jól legyen kitalálva. Ha ezek elkészültek, akkor a fejlesztés szempontjából sikeresen leraktuk az alapokat.</w:t>
      </w:r>
    </w:p>
    <w:p w:rsidR="00DA4ADE" w:rsidRDefault="00004EA0">
      <w:pPr>
        <w:pStyle w:val="Standard"/>
      </w:pPr>
      <w:r>
        <w:rPr>
          <w:b/>
        </w:rPr>
        <w:t>Prototípus</w:t>
      </w:r>
      <w:r>
        <w:t>: Ez már szinte a teljes változat, csak a graﬁkus felület elemei hiányoznak. Ez a v</w:t>
      </w:r>
      <w:r>
        <w:t>áltozat tökéletesen megfelelő arra, hogy az objektumok, rutinok, függvények szemantikai helyességét vizsgáljuk.</w:t>
      </w:r>
    </w:p>
    <w:p w:rsidR="00DA4ADE" w:rsidRDefault="00004EA0">
      <w:pPr>
        <w:pStyle w:val="Standard"/>
      </w:pPr>
      <w:r>
        <w:rPr>
          <w:b/>
        </w:rPr>
        <w:t>Graﬁkus változat:</w:t>
      </w:r>
      <w:r>
        <w:t xml:space="preserve"> A program teljes változata. Tulajdonképpen a prototípus a graﬁkus felülettel</w:t>
      </w:r>
    </w:p>
    <w:p w:rsidR="00DA4ADE" w:rsidRDefault="00004EA0">
      <w:pPr>
        <w:pStyle w:val="Standard"/>
      </w:pPr>
      <w:r>
        <w:t>kiegészítve, esetleg kismértékben továbbfejlesztv</w:t>
      </w:r>
      <w:r>
        <w:t>e.</w:t>
      </w:r>
    </w:p>
    <w:p w:rsidR="00DA4ADE" w:rsidRDefault="00004EA0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6836"/>
      </w:tblGrid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lastRenderedPageBreak/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 xml:space="preserve">Prototípus </w:t>
            </w:r>
            <w:r>
              <w:rPr>
                <w:kern w:val="0"/>
                <w:lang w:eastAsia="hu-HU"/>
              </w:rPr>
              <w:t>koncepciója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DA4ADE" w:rsidRDefault="00DA4ADE">
      <w:pPr>
        <w:pStyle w:val="Standard"/>
      </w:pPr>
    </w:p>
    <w:p w:rsidR="00DA4ADE" w:rsidRDefault="00004EA0">
      <w:pPr>
        <w:pStyle w:val="Cmsor20"/>
      </w:pPr>
      <w:r>
        <w:t>Feladatleírás</w:t>
      </w:r>
    </w:p>
    <w:p w:rsidR="00DA4ADE" w:rsidRDefault="00004EA0">
      <w:pPr>
        <w:pStyle w:val="magyarazat"/>
      </w:pPr>
      <w:r>
        <w:t xml:space="preserve">[A feladat kb. 4000 karakteres (kb 1,5 oldal) részletezettségű magyar nyelvű leírása. </w:t>
      </w:r>
      <w:r>
        <w:t>Nem szerepelhetnek informatikai kifejezések.]</w:t>
      </w:r>
    </w:p>
    <w:p w:rsidR="00DA4ADE" w:rsidRDefault="00004EA0">
      <w:pPr>
        <w:pStyle w:val="Cmsor20"/>
      </w:pPr>
      <w:r>
        <w:t>Szótár</w:t>
      </w:r>
    </w:p>
    <w:p w:rsidR="00DA4ADE" w:rsidRDefault="00004EA0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</w:t>
      </w:r>
      <w:r>
        <w:t>ete kb. 1-2 oldal legyen.]</w:t>
      </w:r>
    </w:p>
    <w:p w:rsidR="00DA4ADE" w:rsidRDefault="00004EA0">
      <w:pPr>
        <w:pStyle w:val="Cmsor20"/>
      </w:pPr>
      <w:r>
        <w:t>Essential use-case-ek</w:t>
      </w:r>
    </w:p>
    <w:p w:rsidR="00DA4ADE" w:rsidRDefault="00004EA0">
      <w:pPr>
        <w:pStyle w:val="Cmsor3"/>
      </w:pPr>
      <w:r>
        <w:t>Use-case diagram</w:t>
      </w:r>
    </w:p>
    <w:p w:rsidR="00DA4ADE" w:rsidRDefault="00DA4ADE">
      <w:pPr>
        <w:pStyle w:val="Standard"/>
      </w:pPr>
    </w:p>
    <w:p w:rsidR="00DA4ADE" w:rsidRDefault="00004EA0">
      <w:pPr>
        <w:pStyle w:val="Cmsor3"/>
      </w:pPr>
      <w:r>
        <w:t>Use-case leírások</w:t>
      </w:r>
    </w:p>
    <w:p w:rsidR="00DA4ADE" w:rsidRPr="00C145D5" w:rsidRDefault="00C145D5" w:rsidP="00C145D5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>
        <w:rPr>
          <w:i w:val="0"/>
          <w:color w:val="000000" w:themeColor="text1"/>
        </w:rPr>
        <w:t xml:space="preserve">Szimuláció </w:t>
      </w:r>
      <w:r w:rsidR="00E36B75">
        <w:rPr>
          <w:i w:val="0"/>
          <w:color w:val="000000" w:themeColor="text1"/>
        </w:rPr>
        <w:t>kezelés</w:t>
      </w:r>
    </w:p>
    <w:p w:rsidR="00C145D5" w:rsidRDefault="00C145D5" w:rsidP="00C145D5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</w:t>
      </w:r>
      <w:r w:rsidR="00E36B75">
        <w:rPr>
          <w:i w:val="0"/>
          <w:color w:val="000000" w:themeColor="text1"/>
        </w:rPr>
        <w:t>Felhasználó</w:t>
      </w:r>
    </w:p>
    <w:p w:rsidR="00C145D5" w:rsidRDefault="00C145D5" w:rsidP="00C145D5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="00E36B75" w:rsidRPr="00E36B75">
        <w:rPr>
          <w:i w:val="0"/>
          <w:color w:val="000000" w:themeColor="text1"/>
        </w:rPr>
        <w:t>A felhasználó új szimulációt indít vagy leállít</w:t>
      </w:r>
    </w:p>
    <w:p w:rsidR="00C145D5" w:rsidRDefault="00C145D5" w:rsidP="00C145D5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C145D5" w:rsidRDefault="00C145D5" w:rsidP="00C145D5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="00E36B75" w:rsidRPr="00E36B75">
        <w:rPr>
          <w:i w:val="0"/>
          <w:color w:val="000000" w:themeColor="text1"/>
        </w:rPr>
        <w:t>Digitális áramkör definiálása</w:t>
      </w:r>
    </w:p>
    <w:p w:rsidR="00C145D5" w:rsidRDefault="00C145D5" w:rsidP="00C145D5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</w:t>
      </w:r>
      <w:r w:rsidR="00E36B75">
        <w:rPr>
          <w:i w:val="0"/>
          <w:color w:val="000000" w:themeColor="text1"/>
        </w:rPr>
        <w:t>Felhasználó</w:t>
      </w:r>
    </w:p>
    <w:p w:rsidR="00C145D5" w:rsidRPr="00E36B75" w:rsidRDefault="00C145D5" w:rsidP="00C145D5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="00E36B75">
        <w:rPr>
          <w:i w:val="0"/>
          <w:color w:val="000000" w:themeColor="text1"/>
        </w:rPr>
        <w:t>A felhasználó digitális áramkört betölti, szerkeszti</w:t>
      </w:r>
    </w:p>
    <w:p w:rsidR="00C145D5" w:rsidRPr="00C145D5" w:rsidRDefault="00C145D5" w:rsidP="00C145D5">
      <w:pPr>
        <w:pStyle w:val="magyarazat"/>
        <w:spacing w:line="360" w:lineRule="auto"/>
        <w:rPr>
          <w:i w:val="0"/>
          <w:color w:val="000000" w:themeColor="text1"/>
        </w:rPr>
      </w:pPr>
    </w:p>
    <w:p w:rsidR="00DA4ADE" w:rsidRDefault="00DA4ADE">
      <w:pPr>
        <w:pStyle w:val="Standard"/>
      </w:pPr>
    </w:p>
    <w:tbl>
      <w:tblPr>
        <w:tblW w:w="8973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6188"/>
      </w:tblGrid>
      <w:tr w:rsidR="00DA4ADE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DA4ADE">
            <w:pPr>
              <w:pStyle w:val="Standard"/>
              <w:snapToGrid w:val="0"/>
            </w:pPr>
          </w:p>
        </w:tc>
      </w:tr>
      <w:tr w:rsidR="00DA4ADE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278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8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DA4ADE">
            <w:pPr>
              <w:pStyle w:val="Standard"/>
              <w:snapToGrid w:val="0"/>
            </w:pPr>
          </w:p>
        </w:tc>
      </w:tr>
      <w:tr w:rsidR="00DA4ADE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DA4ADE">
            <w:pPr>
              <w:pStyle w:val="Standard"/>
              <w:snapToGrid w:val="0"/>
            </w:pPr>
          </w:p>
        </w:tc>
      </w:tr>
      <w:tr w:rsidR="00DA4ADE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DA4ADE">
            <w:pPr>
              <w:pStyle w:val="Standard"/>
              <w:snapToGrid w:val="0"/>
            </w:pPr>
          </w:p>
        </w:tc>
      </w:tr>
    </w:tbl>
    <w:p w:rsidR="00DA4ADE" w:rsidRDefault="00DA4ADE">
      <w:pPr>
        <w:pStyle w:val="Standard"/>
      </w:pPr>
    </w:p>
    <w:p w:rsidR="00DA4ADE" w:rsidRDefault="00004EA0">
      <w:pPr>
        <w:pStyle w:val="Cmsor20"/>
      </w:pPr>
      <w:r>
        <w:t>Napló</w:t>
      </w:r>
    </w:p>
    <w:p w:rsidR="00DA4ADE" w:rsidRDefault="00DA4ADE">
      <w:pPr>
        <w:pStyle w:val="Standard"/>
      </w:pPr>
    </w:p>
    <w:p w:rsidR="00DA4ADE" w:rsidRDefault="00DA4ADE">
      <w:pPr>
        <w:pStyle w:val="Standard"/>
      </w:pPr>
    </w:p>
    <w:tbl>
      <w:tblPr>
        <w:tblW w:w="89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3"/>
        <w:gridCol w:w="1300"/>
        <w:gridCol w:w="1437"/>
        <w:gridCol w:w="4238"/>
      </w:tblGrid>
      <w:tr w:rsidR="00DA4AD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Kriván B.</w:t>
            </w:r>
          </w:p>
          <w:p w:rsidR="00DA4ADE" w:rsidRDefault="00004EA0">
            <w:pPr>
              <w:pStyle w:val="Standard"/>
            </w:pPr>
            <w:r>
              <w:lastRenderedPageBreak/>
              <w:t>Dévényi A.</w:t>
            </w:r>
          </w:p>
          <w:p w:rsidR="00DA4ADE" w:rsidRDefault="00004EA0">
            <w:pPr>
              <w:pStyle w:val="Standard"/>
            </w:pPr>
            <w:r>
              <w:t>Apagyi G.</w:t>
            </w:r>
          </w:p>
          <w:p w:rsidR="00DA4ADE" w:rsidRDefault="00004EA0">
            <w:pPr>
              <w:pStyle w:val="Standard"/>
            </w:pPr>
            <w:r>
              <w:t>Péter T.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lastRenderedPageBreak/>
              <w:t>Értekezlet.</w:t>
            </w:r>
          </w:p>
          <w:p w:rsidR="00DA4ADE" w:rsidRDefault="00004EA0">
            <w:pPr>
              <w:pStyle w:val="Standard"/>
            </w:pPr>
            <w:r>
              <w:lastRenderedPageBreak/>
              <w:t>Megbeszéltük a projekt szervezését, struktúráját; kommunikáció formáit. Algoritmusokról is konzultáltunk.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lastRenderedPageBreak/>
              <w:t>2011.02.16 15:00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Jákli G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004EA0">
            <w:pPr>
              <w:pStyle w:val="Standard"/>
              <w:snapToGrid w:val="0"/>
            </w:pPr>
            <w:r>
              <w:t>Projektterv írás</w:t>
            </w:r>
          </w:p>
        </w:tc>
      </w:tr>
      <w:tr w:rsidR="00DA4ADE">
        <w:tblPrEx>
          <w:tblCellMar>
            <w:top w:w="0" w:type="dxa"/>
            <w:bottom w:w="0" w:type="dxa"/>
          </w:tblCellMar>
        </w:tblPrEx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6A64E8">
            <w:pPr>
              <w:pStyle w:val="Standard"/>
              <w:snapToGrid w:val="0"/>
            </w:pPr>
            <w:r>
              <w:t>2011.02.16 20:00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6A64E8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6A64E8">
            <w:pPr>
              <w:pStyle w:val="Standard"/>
              <w:snapToGrid w:val="0"/>
            </w:pPr>
            <w:r>
              <w:t>Jákli G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ADE" w:rsidRDefault="006A64E8">
            <w:pPr>
              <w:pStyle w:val="Standard"/>
              <w:snapToGrid w:val="0"/>
            </w:pPr>
            <w:r>
              <w:t>Projektterv írás folytatás</w:t>
            </w:r>
            <w:bookmarkStart w:id="2" w:name="_GoBack"/>
            <w:bookmarkEnd w:id="2"/>
          </w:p>
        </w:tc>
      </w:tr>
    </w:tbl>
    <w:p w:rsidR="00DA4ADE" w:rsidRDefault="00DA4ADE">
      <w:pPr>
        <w:pStyle w:val="magyarazat"/>
      </w:pPr>
    </w:p>
    <w:sectPr w:rsidR="00DA4AD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EA0" w:rsidRDefault="00004EA0">
      <w:r>
        <w:separator/>
      </w:r>
    </w:p>
  </w:endnote>
  <w:endnote w:type="continuationSeparator" w:id="0">
    <w:p w:rsidR="00004EA0" w:rsidRDefault="0000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D7" w:rsidRDefault="00004EA0">
    <w:pPr>
      <w:pStyle w:val="llb"/>
      <w:ind w:right="360"/>
      <w:jc w:val="center"/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6A64E8">
      <w:rPr>
        <w:noProof/>
        <w:lang w:val="en-US"/>
      </w:rPr>
      <w:t>6</w:t>
    </w:r>
    <w:r>
      <w:rPr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 w:rsidR="006A64E8">
      <w:rPr>
        <w:noProof/>
        <w:lang w:val="en-US"/>
      </w:rPr>
      <w:t>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EA0" w:rsidRDefault="00004EA0">
      <w:r>
        <w:rPr>
          <w:color w:val="000000"/>
        </w:rPr>
        <w:separator/>
      </w:r>
    </w:p>
  </w:footnote>
  <w:footnote w:type="continuationSeparator" w:id="0">
    <w:p w:rsidR="00004EA0" w:rsidRDefault="00004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D7" w:rsidRDefault="00C145D5">
    <w:pPr>
      <w:pStyle w:val="llb"/>
      <w:tabs>
        <w:tab w:val="clear" w:pos="9072"/>
        <w:tab w:val="right" w:pos="9088"/>
      </w:tabs>
    </w:pPr>
    <w:r>
      <w:rPr>
        <w:i/>
        <w:lang w:val="en-US"/>
      </w:rPr>
      <w:t>CÍM</w:t>
    </w:r>
    <w:r w:rsidR="00004EA0">
      <w:rPr>
        <w:i/>
        <w:lang w:val="en-US"/>
      </w:rPr>
      <w:tab/>
    </w:r>
    <w:r w:rsidR="00004EA0">
      <w:rPr>
        <w:i/>
        <w:color w:val="0000FF"/>
        <w:lang w:val="en-US"/>
      </w:rPr>
      <w:tab/>
    </w:r>
    <w:r w:rsidR="00004EA0">
      <w:rPr>
        <w:i/>
        <w:lang w:val="en-US"/>
      </w:rPr>
      <w:t>Override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665C"/>
    <w:multiLevelType w:val="multilevel"/>
    <w:tmpl w:val="398E7B82"/>
    <w:styleLink w:val="WW8Num2"/>
    <w:lvl w:ilvl="0">
      <w:start w:val="1"/>
      <w:numFmt w:val="decimal"/>
      <w:pStyle w:val="Cmsor2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95C47E5"/>
    <w:multiLevelType w:val="hybridMultilevel"/>
    <w:tmpl w:val="D0E215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1A41"/>
    <w:multiLevelType w:val="multilevel"/>
    <w:tmpl w:val="B74080B0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20A47A1F"/>
    <w:multiLevelType w:val="multilevel"/>
    <w:tmpl w:val="A1421014"/>
    <w:styleLink w:val="WW8Num6"/>
    <w:lvl w:ilvl="0">
      <w:start w:val="7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2F6A3022"/>
    <w:multiLevelType w:val="multilevel"/>
    <w:tmpl w:val="7DF474F2"/>
    <w:styleLink w:val="WW8Num8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319C59B7"/>
    <w:multiLevelType w:val="multilevel"/>
    <w:tmpl w:val="2A046744"/>
    <w:styleLink w:val="WWOutlineListStyle1"/>
    <w:lvl w:ilvl="0">
      <w:start w:val="2"/>
      <w:numFmt w:val="decimal"/>
      <w:pStyle w:val="Cmsor1"/>
      <w:lvlText w:val="%1."/>
      <w:lvlJc w:val="left"/>
    </w:lvl>
    <w:lvl w:ilvl="1">
      <w:start w:val="1"/>
      <w:numFmt w:val="decimal"/>
      <w:pStyle w:val="Cmsor20"/>
      <w:lvlText w:val="%1.%2"/>
      <w:lvlJc w:val="left"/>
    </w:lvl>
    <w:lvl w:ilvl="2">
      <w:start w:val="1"/>
      <w:numFmt w:val="decimal"/>
      <w:pStyle w:val="Cmsor3"/>
      <w:lvlText w:val="%1.%2.%3"/>
      <w:lvlJc w:val="left"/>
    </w:lvl>
    <w:lvl w:ilvl="3">
      <w:start w:val="1"/>
      <w:numFmt w:val="decimal"/>
      <w:pStyle w:val="Cmsor4"/>
      <w:lvlText w:val="%1.%2.%3.%4"/>
      <w:lvlJc w:val="left"/>
    </w:lvl>
    <w:lvl w:ilvl="4">
      <w:start w:val="1"/>
      <w:numFmt w:val="decimal"/>
      <w:pStyle w:val="Cmsor5"/>
      <w:lvlText w:val="%1.%2.%3.%4.%5"/>
      <w:lvlJc w:val="left"/>
    </w:lvl>
    <w:lvl w:ilvl="5">
      <w:start w:val="1"/>
      <w:numFmt w:val="decimal"/>
      <w:pStyle w:val="Cmsor6"/>
      <w:lvlText w:val="%1.%2.%3.%4.%5.%6"/>
      <w:lvlJc w:val="left"/>
    </w:lvl>
    <w:lvl w:ilvl="6">
      <w:start w:val="1"/>
      <w:numFmt w:val="decimal"/>
      <w:pStyle w:val="Cmsor7"/>
      <w:lvlText w:val="%1.%2.%3.%4.%5.%6.%7"/>
      <w:lvlJc w:val="left"/>
    </w:lvl>
    <w:lvl w:ilvl="7">
      <w:start w:val="1"/>
      <w:numFmt w:val="decimal"/>
      <w:pStyle w:val="Cmsor8"/>
      <w:lvlText w:val="%1.%2.%3.%4.%5.%6.%7.%8"/>
      <w:lvlJc w:val="left"/>
    </w:lvl>
    <w:lvl w:ilvl="8">
      <w:start w:val="1"/>
      <w:numFmt w:val="decimal"/>
      <w:pStyle w:val="Cmsor9"/>
      <w:lvlText w:val="%1.%2.%3.%4.%5.%6.%7.%8.%9"/>
      <w:lvlJc w:val="left"/>
    </w:lvl>
  </w:abstractNum>
  <w:abstractNum w:abstractNumId="6">
    <w:nsid w:val="33AA344D"/>
    <w:multiLevelType w:val="multilevel"/>
    <w:tmpl w:val="62EC4EA8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873D47"/>
    <w:multiLevelType w:val="multilevel"/>
    <w:tmpl w:val="0BDE87C2"/>
    <w:styleLink w:val="WW8Num4"/>
    <w:lvl w:ilvl="0">
      <w:start w:val="8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44012AD1"/>
    <w:multiLevelType w:val="hybridMultilevel"/>
    <w:tmpl w:val="CCF0B0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02E4B"/>
    <w:multiLevelType w:val="multilevel"/>
    <w:tmpl w:val="5C14BF6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AD64019"/>
    <w:multiLevelType w:val="multilevel"/>
    <w:tmpl w:val="97E01456"/>
    <w:styleLink w:val="WW8Num3"/>
    <w:lvl w:ilvl="0">
      <w:numFmt w:val="bullet"/>
      <w:lvlText w:val=""/>
      <w:lvlJc w:val="left"/>
      <w:rPr>
        <w:rFonts w:ascii="Symbol" w:hAnsi="Symbol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580A2D6F"/>
    <w:multiLevelType w:val="multilevel"/>
    <w:tmpl w:val="5CAEDF04"/>
    <w:styleLink w:val="WW8Num5"/>
    <w:lvl w:ilvl="0">
      <w:start w:val="8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numFmt w:val="bullet"/>
      <w:lvlText w:val=""/>
      <w:lvlJc w:val="left"/>
      <w:rPr>
        <w:rFonts w:ascii="Symbol" w:hAnsi="Symbol"/>
        <w:color w:val="000000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7BDD2B15"/>
    <w:multiLevelType w:val="multilevel"/>
    <w:tmpl w:val="EF948914"/>
    <w:styleLink w:val="WWOutlineListStyle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  <w:num w:numId="13">
    <w:abstractNumId w:val="10"/>
  </w:num>
  <w:num w:numId="14">
    <w:abstractNumId w:val="7"/>
  </w:num>
  <w:num w:numId="1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4ADE"/>
    <w:rsid w:val="00004EA0"/>
    <w:rsid w:val="00042583"/>
    <w:rsid w:val="00192F75"/>
    <w:rsid w:val="002612C5"/>
    <w:rsid w:val="003F13C7"/>
    <w:rsid w:val="004319C4"/>
    <w:rsid w:val="005A46ED"/>
    <w:rsid w:val="005F1BD8"/>
    <w:rsid w:val="00685A67"/>
    <w:rsid w:val="006A64E8"/>
    <w:rsid w:val="00AE6687"/>
    <w:rsid w:val="00BE358E"/>
    <w:rsid w:val="00C145D5"/>
    <w:rsid w:val="00C25F73"/>
    <w:rsid w:val="00CC369C"/>
    <w:rsid w:val="00DA4ADE"/>
    <w:rsid w:val="00E36B75"/>
    <w:rsid w:val="00FB0984"/>
    <w:rsid w:val="00FE35FA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hu-H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suppressAutoHyphens/>
    </w:pPr>
  </w:style>
  <w:style w:type="paragraph" w:styleId="Cmsor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Cmsor20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WWOutlineListStyle1">
    <w:name w:val="WW_OutlineListStyle_1"/>
    <w:basedOn w:val="N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Kpalrs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magyarazat">
    <w:name w:val="magyarazat"/>
    <w:basedOn w:val="Standard"/>
    <w:rPr>
      <w:i/>
      <w:color w:val="0000FF"/>
    </w:rPr>
  </w:style>
  <w:style w:type="paragraph" w:customStyle="1" w:styleId="Cmsor2">
    <w:name w:val="Címsor2"/>
    <w:basedOn w:val="Standard"/>
    <w:pPr>
      <w:numPr>
        <w:numId w:val="4"/>
      </w:numPr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llb">
    <w:name w:val="footer"/>
    <w:basedOn w:val="Standard"/>
    <w:pPr>
      <w:tabs>
        <w:tab w:val="center" w:pos="4536"/>
        <w:tab w:val="right" w:pos="9072"/>
      </w:tabs>
    </w:pPr>
  </w:style>
  <w:style w:type="paragraph" w:styleId="NormlWeb">
    <w:name w:val="Normal (Web)"/>
    <w:basedOn w:val="Standard"/>
    <w:uiPriority w:val="99"/>
    <w:pPr>
      <w:spacing w:before="280" w:after="280"/>
    </w:pPr>
  </w:style>
  <w:style w:type="paragraph" w:styleId="lfej">
    <w:name w:val="header"/>
    <w:basedOn w:val="Standard"/>
    <w:pPr>
      <w:tabs>
        <w:tab w:val="center" w:pos="4320"/>
        <w:tab w:val="right" w:pos="8640"/>
      </w:tabs>
    </w:pPr>
  </w:style>
  <w:style w:type="paragraph" w:styleId="Buborkszveg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3">
    <w:name w:val="WW8Num1z3"/>
    <w:rPr>
      <w:rFonts w:ascii="Symbol" w:hAnsi="Symbol"/>
      <w:color w:val="000000"/>
    </w:rPr>
  </w:style>
  <w:style w:type="character" w:customStyle="1" w:styleId="WW8Num3z0">
    <w:name w:val="WW8Num3z0"/>
    <w:rPr>
      <w:rFonts w:ascii="Symbol" w:hAnsi="Symbol"/>
      <w:color w:val="00000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3">
    <w:name w:val="WW8Num5z3"/>
    <w:rPr>
      <w:rFonts w:ascii="Symbol" w:hAnsi="Symbol"/>
      <w:color w:val="000000"/>
    </w:rPr>
  </w:style>
  <w:style w:type="character" w:customStyle="1" w:styleId="FootnoteSymbol">
    <w:name w:val="Footnote Symbol"/>
    <w:basedOn w:val="Bekezdsalapbettpusa"/>
    <w:rPr>
      <w:position w:val="0"/>
      <w:vertAlign w:val="superscript"/>
    </w:rPr>
  </w:style>
  <w:style w:type="character" w:styleId="Oldalszm">
    <w:name w:val="page number"/>
    <w:basedOn w:val="Bekezdsalapbettpusa"/>
  </w:style>
  <w:style w:type="character" w:customStyle="1" w:styleId="magyarazatChar">
    <w:name w:val="magyarazat Char"/>
    <w:basedOn w:val="Bekezdsalapbettpusa"/>
    <w:rPr>
      <w:i/>
      <w:color w:val="0000FF"/>
      <w:sz w:val="24"/>
      <w:szCs w:val="24"/>
      <w:lang w:val="hu-HU" w:bidi="ar-SA"/>
    </w:rPr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Cmsor2Char">
    <w:name w:val="Címsor 2 Char"/>
    <w:basedOn w:val="Bekezdsalapbettpusa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basedOn w:val="Bekezdsalapbettpusa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Tartalomjegyzkcmsora">
    <w:name w:val="TOC Heading"/>
    <w:basedOn w:val="Cmsor1"/>
    <w:next w:val="Norml"/>
    <w:pPr>
      <w:keepLines/>
      <w:suppressAutoHyphens w:val="0"/>
      <w:spacing w:before="480" w:after="0" w:line="276" w:lineRule="auto"/>
      <w:textAlignment w:val="auto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styleId="TJ1">
    <w:name w:val="toc 1"/>
    <w:basedOn w:val="Norml"/>
    <w:next w:val="Norml"/>
    <w:autoRedefine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pPr>
      <w:spacing w:after="100"/>
      <w:ind w:left="480"/>
    </w:pPr>
    <w:rPr>
      <w:rFonts w:cs="Mangal"/>
      <w:szCs w:val="21"/>
    </w:rPr>
  </w:style>
  <w:style w:type="character" w:styleId="Hiperhivatkozs">
    <w:name w:val="Hyperlink"/>
    <w:basedOn w:val="Bekezdsalapbettpusa"/>
    <w:rPr>
      <w:color w:val="0000FF"/>
      <w:u w:val="single"/>
    </w:rPr>
  </w:style>
  <w:style w:type="numbering" w:customStyle="1" w:styleId="WWOutlineListStyle">
    <w:name w:val="WW_OutlineListStyle"/>
    <w:basedOn w:val="Nemlista"/>
    <w:pPr>
      <w:numPr>
        <w:numId w:val="2"/>
      </w:numPr>
    </w:pPr>
  </w:style>
  <w:style w:type="numbering" w:customStyle="1" w:styleId="WW8Num1">
    <w:name w:val="WW8Num1"/>
    <w:basedOn w:val="Nemlista"/>
    <w:pPr>
      <w:numPr>
        <w:numId w:val="3"/>
      </w:numPr>
    </w:pPr>
  </w:style>
  <w:style w:type="numbering" w:customStyle="1" w:styleId="WW8Num2">
    <w:name w:val="WW8Num2"/>
    <w:basedOn w:val="Nemlista"/>
    <w:pPr>
      <w:numPr>
        <w:numId w:val="4"/>
      </w:numPr>
    </w:pPr>
  </w:style>
  <w:style w:type="numbering" w:customStyle="1" w:styleId="WW8Num3">
    <w:name w:val="WW8Num3"/>
    <w:basedOn w:val="Nemlista"/>
    <w:pPr>
      <w:numPr>
        <w:numId w:val="5"/>
      </w:numPr>
    </w:pPr>
  </w:style>
  <w:style w:type="numbering" w:customStyle="1" w:styleId="WW8Num4">
    <w:name w:val="WW8Num4"/>
    <w:basedOn w:val="Nemlista"/>
    <w:pPr>
      <w:numPr>
        <w:numId w:val="6"/>
      </w:numPr>
    </w:pPr>
  </w:style>
  <w:style w:type="numbering" w:customStyle="1" w:styleId="WW8Num5">
    <w:name w:val="WW8Num5"/>
    <w:basedOn w:val="Nemlista"/>
    <w:pPr>
      <w:numPr>
        <w:numId w:val="7"/>
      </w:numPr>
    </w:pPr>
  </w:style>
  <w:style w:type="numbering" w:customStyle="1" w:styleId="WW8Num6">
    <w:name w:val="WW8Num6"/>
    <w:basedOn w:val="Nemlista"/>
    <w:pPr>
      <w:numPr>
        <w:numId w:val="8"/>
      </w:numPr>
    </w:pPr>
  </w:style>
  <w:style w:type="numbering" w:customStyle="1" w:styleId="WW8Num7">
    <w:name w:val="WW8Num7"/>
    <w:basedOn w:val="Nemlista"/>
    <w:pPr>
      <w:numPr>
        <w:numId w:val="9"/>
      </w:numPr>
    </w:pPr>
  </w:style>
  <w:style w:type="numbering" w:customStyle="1" w:styleId="WW8Num8">
    <w:name w:val="WW8Num8"/>
    <w:basedOn w:val="Nemlista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hu-H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suppressAutoHyphens/>
    </w:pPr>
  </w:style>
  <w:style w:type="paragraph" w:styleId="Cmsor1">
    <w:name w:val="heading 1"/>
    <w:basedOn w:val="Standard"/>
    <w:next w:val="Standar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Cmsor20">
    <w:name w:val="heading 2"/>
    <w:basedOn w:val="Standard"/>
    <w:next w:val="Standar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WWOutlineListStyle1">
    <w:name w:val="WW_OutlineListStyle_1"/>
    <w:basedOn w:val="Nemlista"/>
    <w:pPr>
      <w:numPr>
        <w:numId w:val="1"/>
      </w:numPr>
    </w:pPr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Kpalrs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magyarazat">
    <w:name w:val="magyarazat"/>
    <w:basedOn w:val="Standard"/>
    <w:rPr>
      <w:i/>
      <w:color w:val="0000FF"/>
    </w:rPr>
  </w:style>
  <w:style w:type="paragraph" w:customStyle="1" w:styleId="Cmsor2">
    <w:name w:val="Címsor2"/>
    <w:basedOn w:val="Standard"/>
    <w:pPr>
      <w:numPr>
        <w:numId w:val="4"/>
      </w:numPr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llb">
    <w:name w:val="footer"/>
    <w:basedOn w:val="Standard"/>
    <w:pPr>
      <w:tabs>
        <w:tab w:val="center" w:pos="4536"/>
        <w:tab w:val="right" w:pos="9072"/>
      </w:tabs>
    </w:pPr>
  </w:style>
  <w:style w:type="paragraph" w:styleId="NormlWeb">
    <w:name w:val="Normal (Web)"/>
    <w:basedOn w:val="Standard"/>
    <w:uiPriority w:val="99"/>
    <w:pPr>
      <w:spacing w:before="280" w:after="280"/>
    </w:pPr>
  </w:style>
  <w:style w:type="paragraph" w:styleId="lfej">
    <w:name w:val="header"/>
    <w:basedOn w:val="Standard"/>
    <w:pPr>
      <w:tabs>
        <w:tab w:val="center" w:pos="4320"/>
        <w:tab w:val="right" w:pos="8640"/>
      </w:tabs>
    </w:pPr>
  </w:style>
  <w:style w:type="paragraph" w:styleId="Buborkszveg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3">
    <w:name w:val="WW8Num1z3"/>
    <w:rPr>
      <w:rFonts w:ascii="Symbol" w:hAnsi="Symbol"/>
      <w:color w:val="000000"/>
    </w:rPr>
  </w:style>
  <w:style w:type="character" w:customStyle="1" w:styleId="WW8Num3z0">
    <w:name w:val="WW8Num3z0"/>
    <w:rPr>
      <w:rFonts w:ascii="Symbol" w:hAnsi="Symbol"/>
      <w:color w:val="00000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3">
    <w:name w:val="WW8Num5z3"/>
    <w:rPr>
      <w:rFonts w:ascii="Symbol" w:hAnsi="Symbol"/>
      <w:color w:val="000000"/>
    </w:rPr>
  </w:style>
  <w:style w:type="character" w:customStyle="1" w:styleId="FootnoteSymbol">
    <w:name w:val="Footnote Symbol"/>
    <w:basedOn w:val="Bekezdsalapbettpusa"/>
    <w:rPr>
      <w:position w:val="0"/>
      <w:vertAlign w:val="superscript"/>
    </w:rPr>
  </w:style>
  <w:style w:type="character" w:styleId="Oldalszm">
    <w:name w:val="page number"/>
    <w:basedOn w:val="Bekezdsalapbettpusa"/>
  </w:style>
  <w:style w:type="character" w:customStyle="1" w:styleId="magyarazatChar">
    <w:name w:val="magyarazat Char"/>
    <w:basedOn w:val="Bekezdsalapbettpusa"/>
    <w:rPr>
      <w:i/>
      <w:color w:val="0000FF"/>
      <w:sz w:val="24"/>
      <w:szCs w:val="24"/>
      <w:lang w:val="hu-HU" w:bidi="ar-SA"/>
    </w:rPr>
  </w:style>
  <w:style w:type="character" w:customStyle="1" w:styleId="Internetlink">
    <w:name w:val="Internet link"/>
    <w:basedOn w:val="Bekezdsalapbettpusa"/>
    <w:rPr>
      <w:color w:val="0000FF"/>
      <w:u w:val="single"/>
    </w:rPr>
  </w:style>
  <w:style w:type="character" w:customStyle="1" w:styleId="Cmsor2Char">
    <w:name w:val="Címsor 2 Char"/>
    <w:basedOn w:val="Bekezdsalapbettpusa"/>
    <w:rPr>
      <w:rFonts w:ascii="Arial" w:hAnsi="Arial" w:cs="Arial"/>
      <w:b/>
      <w:bCs/>
      <w:i/>
      <w:iCs/>
      <w:sz w:val="28"/>
      <w:szCs w:val="28"/>
    </w:rPr>
  </w:style>
  <w:style w:type="character" w:customStyle="1" w:styleId="BuborkszvegChar">
    <w:name w:val="Buborékszöveg Char"/>
    <w:basedOn w:val="Bekezdsalapbettpusa"/>
    <w:rPr>
      <w:rFonts w:ascii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Tartalomjegyzkcmsora">
    <w:name w:val="TOC Heading"/>
    <w:basedOn w:val="Cmsor1"/>
    <w:next w:val="Norml"/>
    <w:pPr>
      <w:keepLines/>
      <w:suppressAutoHyphens w:val="0"/>
      <w:spacing w:before="480" w:after="0" w:line="276" w:lineRule="auto"/>
      <w:textAlignment w:val="auto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styleId="TJ1">
    <w:name w:val="toc 1"/>
    <w:basedOn w:val="Norml"/>
    <w:next w:val="Norml"/>
    <w:autoRedefine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pPr>
      <w:spacing w:after="100"/>
      <w:ind w:left="480"/>
    </w:pPr>
    <w:rPr>
      <w:rFonts w:cs="Mangal"/>
      <w:szCs w:val="21"/>
    </w:rPr>
  </w:style>
  <w:style w:type="character" w:styleId="Hiperhivatkozs">
    <w:name w:val="Hyperlink"/>
    <w:basedOn w:val="Bekezdsalapbettpusa"/>
    <w:rPr>
      <w:color w:val="0000FF"/>
      <w:u w:val="single"/>
    </w:rPr>
  </w:style>
  <w:style w:type="numbering" w:customStyle="1" w:styleId="WWOutlineListStyle">
    <w:name w:val="WW_OutlineListStyle"/>
    <w:basedOn w:val="Nemlista"/>
    <w:pPr>
      <w:numPr>
        <w:numId w:val="2"/>
      </w:numPr>
    </w:pPr>
  </w:style>
  <w:style w:type="numbering" w:customStyle="1" w:styleId="WW8Num1">
    <w:name w:val="WW8Num1"/>
    <w:basedOn w:val="Nemlista"/>
    <w:pPr>
      <w:numPr>
        <w:numId w:val="3"/>
      </w:numPr>
    </w:pPr>
  </w:style>
  <w:style w:type="numbering" w:customStyle="1" w:styleId="WW8Num2">
    <w:name w:val="WW8Num2"/>
    <w:basedOn w:val="Nemlista"/>
    <w:pPr>
      <w:numPr>
        <w:numId w:val="4"/>
      </w:numPr>
    </w:pPr>
  </w:style>
  <w:style w:type="numbering" w:customStyle="1" w:styleId="WW8Num3">
    <w:name w:val="WW8Num3"/>
    <w:basedOn w:val="Nemlista"/>
    <w:pPr>
      <w:numPr>
        <w:numId w:val="5"/>
      </w:numPr>
    </w:pPr>
  </w:style>
  <w:style w:type="numbering" w:customStyle="1" w:styleId="WW8Num4">
    <w:name w:val="WW8Num4"/>
    <w:basedOn w:val="Nemlista"/>
    <w:pPr>
      <w:numPr>
        <w:numId w:val="6"/>
      </w:numPr>
    </w:pPr>
  </w:style>
  <w:style w:type="numbering" w:customStyle="1" w:styleId="WW8Num5">
    <w:name w:val="WW8Num5"/>
    <w:basedOn w:val="Nemlista"/>
    <w:pPr>
      <w:numPr>
        <w:numId w:val="7"/>
      </w:numPr>
    </w:pPr>
  </w:style>
  <w:style w:type="numbering" w:customStyle="1" w:styleId="WW8Num6">
    <w:name w:val="WW8Num6"/>
    <w:basedOn w:val="Nemlista"/>
    <w:pPr>
      <w:numPr>
        <w:numId w:val="8"/>
      </w:numPr>
    </w:pPr>
  </w:style>
  <w:style w:type="numbering" w:customStyle="1" w:styleId="WW8Num7">
    <w:name w:val="WW8Num7"/>
    <w:basedOn w:val="Nemlista"/>
    <w:pPr>
      <w:numPr>
        <w:numId w:val="9"/>
      </w:numPr>
    </w:pPr>
  </w:style>
  <w:style w:type="numbering" w:customStyle="1" w:styleId="WW8Num8">
    <w:name w:val="WW8Num8"/>
    <w:basedOn w:val="N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odaset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farkas.iit.bme.hu/%7Eszoftlab4/mintapelda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A411B-3BA6-41EC-9C4A-43B0A1841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cp:lastModifiedBy>Gabor</cp:lastModifiedBy>
  <cp:revision>4</cp:revision>
  <dcterms:created xsi:type="dcterms:W3CDTF">2011-02-16T20:04:00Z</dcterms:created>
  <dcterms:modified xsi:type="dcterms:W3CDTF">2011-02-16T20:05:00Z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áció 1">
    <vt:lpwstr/>
  </property>
  <property fmtid="{D5CDD505-2E9C-101B-9397-08002B2CF9AE}" pid="3" name="Információ 2">
    <vt:lpwstr/>
  </property>
  <property fmtid="{D5CDD505-2E9C-101B-9397-08002B2CF9AE}" pid="4" name="Információ 3">
    <vt:lpwstr/>
  </property>
  <property fmtid="{D5CDD505-2E9C-101B-9397-08002B2CF9AE}" pid="5" name="Információ 4">
    <vt:lpwstr/>
  </property>
</Properties>
</file>